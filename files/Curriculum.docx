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4C25D831E34E4824A448091C4FD876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BB1363" w:rsidP="003856C9">
                <w:pPr>
                  <w:pStyle w:val="Ttulo1"/>
                </w:pPr>
                <w:r>
                  <w:t>Iván alagastino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580C9C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BB1363" w:rsidP="00BB1363">
                  <w:pPr>
                    <w:pStyle w:val="Ttulo3"/>
                  </w:pPr>
                  <w:r w:rsidRPr="00BB1363">
                    <w:rPr>
                      <w:sz w:val="18"/>
                    </w:rPr>
                    <w:t>alagastino.ivane@gmail.com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9305DB3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BB1363" w:rsidP="00BB1363">
                  <w:pPr>
                    <w:pStyle w:val="Ttulo3"/>
                  </w:pPr>
                  <w:r>
                    <w:t>011 6642-9124</w:t>
                  </w:r>
                </w:p>
                <w:p w:rsidR="008836FB" w:rsidRDefault="008836FB" w:rsidP="00BB1363">
                  <w:pPr>
                    <w:pStyle w:val="Ttulo3"/>
                  </w:pPr>
                  <w:r>
                    <w:t>4271-1302</w:t>
                  </w:r>
                </w:p>
                <w:p w:rsidR="00A60B1F" w:rsidRDefault="00A60B1F" w:rsidP="00BB1363">
                  <w:pPr>
                    <w:pStyle w:val="Ttulo3"/>
                  </w:pPr>
                </w:p>
                <w:p w:rsidR="00A60B1F" w:rsidRDefault="00A60B1F" w:rsidP="00BB1363">
                  <w:pPr>
                    <w:pStyle w:val="Ttulo3"/>
                  </w:pPr>
                </w:p>
                <w:p w:rsidR="00A60B1F" w:rsidRDefault="00A60B1F" w:rsidP="00A60B1F">
                  <w:pPr>
                    <w:pStyle w:val="Ttulo3"/>
                  </w:pPr>
                  <w:r>
                    <w:t>DNI: 38.989.324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A60B1F" w:rsidP="00441EB9">
                  <w:pPr>
                    <w:pStyle w:val="Ttulo3"/>
                  </w:pPr>
                  <w:r>
                    <w:t>Fecha de nacimiento: 17/05/1995</w:t>
                  </w:r>
                </w:p>
                <w:p w:rsidR="008836FB" w:rsidRDefault="008836FB" w:rsidP="00441EB9">
                  <w:pPr>
                    <w:pStyle w:val="Ttulo3"/>
                  </w:pP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C46192" w:rsidP="00BB1363">
                  <w:pPr>
                    <w:pStyle w:val="Ttulo3"/>
                  </w:pPr>
                  <w:r>
                    <w:t xml:space="preserve">domicilio: </w:t>
                  </w:r>
                  <w:r w:rsidR="008836FB">
                    <w:t xml:space="preserve">Quilmes oeste – </w:t>
                  </w:r>
                  <w:r>
                    <w:t xml:space="preserve">         </w:t>
                  </w:r>
                  <w:r w:rsidR="008836FB">
                    <w:t>solano</w:t>
                  </w:r>
                  <w:r>
                    <w:t xml:space="preserve"> (CP 1879)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8836FB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10531E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02307E983EEB49C5A28A5C0718BCB4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AR" w:eastAsia="es-AR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25122D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8836FB" w:rsidP="008836FB">
                  <w:r>
                    <w:t>Poder iniciarme en el mundo de las empresas dedicadas a la tecnología y poder adquirir experiencia que me permitan capacitarme.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10531E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1A71A49FCDDD42109E844A7E8429C5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AR" w:eastAsia="es-AR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3C8AC8D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911E77" w:rsidP="00911E77">
                  <w:r>
                    <w:t>Tengo facilidad para adaptarme a grupos de trabajo. Soy autodidacta y me gusta siempre investigar las cosas que me interesan.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BB1363" w:rsidP="008F6337">
                  <w:pPr>
                    <w:pStyle w:val="Ttulo2"/>
                  </w:pPr>
                  <w:r>
                    <w:t>educación</w:t>
                  </w:r>
                </w:p>
                <w:p w:rsidR="008F6337" w:rsidRPr="0043426C" w:rsidRDefault="00A60B1F" w:rsidP="002B3890">
                  <w:pPr>
                    <w:pStyle w:val="Ttulo4"/>
                  </w:pPr>
                  <w:r>
                    <w:t>secundaria</w:t>
                  </w:r>
                </w:p>
                <w:p w:rsidR="008F6337" w:rsidRPr="005152F2" w:rsidRDefault="008F6337" w:rsidP="008F6337">
                  <w:pPr>
                    <w:pStyle w:val="Ttulo5"/>
                  </w:pPr>
                </w:p>
                <w:p w:rsidR="008F6337" w:rsidRDefault="00A60B1F" w:rsidP="008F6337">
                  <w:r>
                    <w:t>Titulo obtenido: Bachiller con capacitación laboral como auxiliar en investigación social y acción comunitaria.</w:t>
                  </w:r>
                </w:p>
                <w:p w:rsidR="00A60B1F" w:rsidRDefault="00A60B1F" w:rsidP="008F6337">
                  <w:r>
                    <w:t>Establecimiento: Sagrado Corazón de Jesús.</w:t>
                  </w:r>
                </w:p>
                <w:p w:rsidR="007B2F5C" w:rsidRPr="0043426C" w:rsidRDefault="00A60B1F" w:rsidP="0043426C">
                  <w:pPr>
                    <w:pStyle w:val="Ttulo4"/>
                  </w:pPr>
                  <w:r>
                    <w:t>Universitario</w:t>
                  </w:r>
                </w:p>
                <w:p w:rsidR="007B2F5C" w:rsidRPr="005152F2" w:rsidRDefault="007B2F5C" w:rsidP="007B2F5C">
                  <w:pPr>
                    <w:pStyle w:val="Ttulo5"/>
                  </w:pPr>
                </w:p>
                <w:p w:rsidR="008F6337" w:rsidRDefault="00C46192" w:rsidP="00A60B1F">
                  <w:r>
                    <w:t>Carrera: Licenciatura en análisis de sistemas (en curso).</w:t>
                  </w:r>
                </w:p>
                <w:p w:rsidR="00A60B1F" w:rsidRDefault="00A60B1F" w:rsidP="00A60B1F">
                  <w:r>
                    <w:t>Año: 1º</w:t>
                  </w:r>
                </w:p>
                <w:p w:rsidR="00A60B1F" w:rsidRDefault="00A60B1F" w:rsidP="00A60B1F">
                  <w:r>
                    <w:t>Establecimiento: FIUBA (Faculta de ingeniería de la UBA)</w:t>
                  </w:r>
                </w:p>
                <w:p w:rsidR="00A60B1F" w:rsidRDefault="00A60B1F" w:rsidP="00A60B1F"/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7B2F5C" w:rsidRPr="0043426C" w:rsidRDefault="00BB1363" w:rsidP="00A60B1F">
                  <w:pPr>
                    <w:pStyle w:val="Ttulo2"/>
                  </w:pPr>
                  <w:r>
                    <w:t>conocimientos</w:t>
                  </w:r>
                </w:p>
                <w:p w:rsidR="007B2F5C" w:rsidRPr="005152F2" w:rsidRDefault="007B2F5C" w:rsidP="007B2F5C">
                  <w:pPr>
                    <w:pStyle w:val="Ttulo5"/>
                  </w:pPr>
                </w:p>
                <w:p w:rsidR="008F6337" w:rsidRDefault="00A60B1F" w:rsidP="00A60B1F">
                  <w:r>
                    <w:t>Conocimientos básicos en programación orientada a objetos en los lenguajes JAVA y C++.</w:t>
                  </w:r>
                  <w:r w:rsidR="00C33592">
                    <w:t xml:space="preserve"> HTML, CSS, Bootstrap, JavaScript, jQuery, React.js, MySQL. </w:t>
                  </w:r>
                </w:p>
                <w:p w:rsidR="00A60B1F" w:rsidRDefault="00A60B1F" w:rsidP="00A60B1F"/>
                <w:p w:rsidR="00A60B1F" w:rsidRDefault="00A60B1F" w:rsidP="00A60B1F">
                  <w:r>
                    <w:t xml:space="preserve">Manejo de Microsoft </w:t>
                  </w:r>
                  <w:r w:rsidR="00C46192">
                    <w:t>Office (Word, Excel, Power Point)</w:t>
                  </w:r>
                  <w:r>
                    <w:t>.</w:t>
                  </w:r>
                </w:p>
                <w:p w:rsidR="00A60B1F" w:rsidRDefault="00A60B1F" w:rsidP="00A60B1F"/>
                <w:p w:rsidR="00A60B1F" w:rsidRDefault="00A60B1F" w:rsidP="00A60B1F">
                  <w:r>
                    <w:t>Idioma Ingles: habla nivel básico, lectura nivel medio.</w:t>
                  </w:r>
                </w:p>
                <w:p w:rsidR="00A60B1F" w:rsidRDefault="00A60B1F" w:rsidP="00A60B1F">
                  <w:pPr>
                    <w:jc w:val="both"/>
                  </w:pP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A60B1F" w:rsidP="008F6337">
                  <w:pPr>
                    <w:pStyle w:val="Ttulo2"/>
                  </w:pPr>
                  <w:r>
                    <w:t>Experiencia</w:t>
                  </w:r>
                </w:p>
                <w:p w:rsidR="008836FB" w:rsidRDefault="008836FB" w:rsidP="00A60B1F"/>
                <w:p w:rsidR="008F6337" w:rsidRDefault="008836FB" w:rsidP="00A60B1F">
                  <w:r>
                    <w:t>Sin experiencia en el área solicitada.</w:t>
                  </w:r>
                </w:p>
                <w:p w:rsidR="008836FB" w:rsidRDefault="008836FB" w:rsidP="00A60B1F"/>
                <w:p w:rsidR="008836FB" w:rsidRDefault="008836FB" w:rsidP="00A60B1F">
                  <w:r>
                    <w:t>Pasantía del nivel secundario en el observatorio social como entrevistador.</w:t>
                  </w:r>
                </w:p>
                <w:p w:rsidR="00C46192" w:rsidRDefault="00C46192" w:rsidP="00A60B1F"/>
                <w:p w:rsidR="00C46192" w:rsidRDefault="00C46192" w:rsidP="00A60B1F">
                  <w:r>
                    <w:t>Atención al cliente y manejo de caja en restaurante.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31E" w:rsidRDefault="0010531E" w:rsidP="003856C9">
      <w:pPr>
        <w:spacing w:after="0" w:line="240" w:lineRule="auto"/>
      </w:pPr>
      <w:r>
        <w:separator/>
      </w:r>
    </w:p>
  </w:endnote>
  <w:endnote w:type="continuationSeparator" w:id="0">
    <w:p w:rsidR="0010531E" w:rsidRDefault="0010531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Piedepgina"/>
    </w:pPr>
    <w:r w:rsidRPr="00DC79B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A1D4E3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Piedepgina"/>
    </w:pPr>
    <w:r w:rsidRPr="00DC79B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D1FE69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31E" w:rsidRDefault="0010531E" w:rsidP="003856C9">
      <w:pPr>
        <w:spacing w:after="0" w:line="240" w:lineRule="auto"/>
      </w:pPr>
      <w:r>
        <w:separator/>
      </w:r>
    </w:p>
  </w:footnote>
  <w:footnote w:type="continuationSeparator" w:id="0">
    <w:p w:rsidR="0010531E" w:rsidRDefault="0010531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Encabezado"/>
    </w:pPr>
    <w:r w:rsidRPr="00DC79B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792DF7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Encabezado"/>
    </w:pPr>
    <w:r w:rsidRPr="00DC79B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FA415D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63"/>
    <w:rsid w:val="00052BE1"/>
    <w:rsid w:val="0007412A"/>
    <w:rsid w:val="0010199E"/>
    <w:rsid w:val="0010531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836FB"/>
    <w:rsid w:val="008C7CA2"/>
    <w:rsid w:val="008F6337"/>
    <w:rsid w:val="00911E77"/>
    <w:rsid w:val="009959E1"/>
    <w:rsid w:val="00A42F91"/>
    <w:rsid w:val="00A60B1F"/>
    <w:rsid w:val="00AF1258"/>
    <w:rsid w:val="00B01E52"/>
    <w:rsid w:val="00B550FC"/>
    <w:rsid w:val="00B85871"/>
    <w:rsid w:val="00B93310"/>
    <w:rsid w:val="00BB1363"/>
    <w:rsid w:val="00BC1F18"/>
    <w:rsid w:val="00BD2E58"/>
    <w:rsid w:val="00BF6BAB"/>
    <w:rsid w:val="00C007A5"/>
    <w:rsid w:val="00C33592"/>
    <w:rsid w:val="00C4403A"/>
    <w:rsid w:val="00C46192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CB58A"/>
  <w15:chartTrackingRefBased/>
  <w15:docId w15:val="{C33E6BCD-9048-4310-AADB-EF8ADA91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ga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25D831E34E4824A448091C4FD8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29BB-7E9D-47D0-953C-58675FD78042}"/>
      </w:docPartPr>
      <w:docPartBody>
        <w:p w:rsidR="00002393" w:rsidRDefault="004E00AE">
          <w:pPr>
            <w:pStyle w:val="4C25D831E34E4824A448091C4FD87626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02307E983EEB49C5A28A5C0718BCB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882B7-1FED-4E2D-AFC8-F16BC117328C}"/>
      </w:docPartPr>
      <w:docPartBody>
        <w:p w:rsidR="00002393" w:rsidRDefault="004E00AE">
          <w:pPr>
            <w:pStyle w:val="02307E983EEB49C5A28A5C0718BCB4A4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A71A49FCDDD42109E844A7E8429C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24EF-4754-40D9-A04E-4AF0AC3ACCDB}"/>
      </w:docPartPr>
      <w:docPartBody>
        <w:p w:rsidR="00002393" w:rsidRDefault="004E00AE">
          <w:pPr>
            <w:pStyle w:val="1A71A49FCDDD42109E844A7E8429C566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AE"/>
    <w:rsid w:val="00002393"/>
    <w:rsid w:val="004E00AE"/>
    <w:rsid w:val="008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25D831E34E4824A448091C4FD87626">
    <w:name w:val="4C25D831E34E4824A448091C4FD87626"/>
  </w:style>
  <w:style w:type="paragraph" w:customStyle="1" w:styleId="D185FF479E0A4E079099DB7DB5F16BE1">
    <w:name w:val="D185FF479E0A4E079099DB7DB5F16BE1"/>
  </w:style>
  <w:style w:type="paragraph" w:customStyle="1" w:styleId="34A529AFE64F4967A374503391E42240">
    <w:name w:val="34A529AFE64F4967A374503391E42240"/>
  </w:style>
  <w:style w:type="paragraph" w:customStyle="1" w:styleId="946BD5E09A9948FB8EB6BA062E2030FF">
    <w:name w:val="946BD5E09A9948FB8EB6BA062E2030FF"/>
  </w:style>
  <w:style w:type="paragraph" w:customStyle="1" w:styleId="C0760CAC8B3643968CC0C5AB1E65EC17">
    <w:name w:val="C0760CAC8B3643968CC0C5AB1E65EC17"/>
  </w:style>
  <w:style w:type="paragraph" w:customStyle="1" w:styleId="02307E983EEB49C5A28A5C0718BCB4A4">
    <w:name w:val="02307E983EEB49C5A28A5C0718BCB4A4"/>
  </w:style>
  <w:style w:type="paragraph" w:customStyle="1" w:styleId="AE3B663CC5F84CB8955C72BA3BB18A40">
    <w:name w:val="AE3B663CC5F84CB8955C72BA3BB18A40"/>
  </w:style>
  <w:style w:type="paragraph" w:customStyle="1" w:styleId="1A71A49FCDDD42109E844A7E8429C566">
    <w:name w:val="1A71A49FCDDD42109E844A7E8429C566"/>
  </w:style>
  <w:style w:type="paragraph" w:customStyle="1" w:styleId="60B872A26FAC4B658F0E5322CE3EC88B">
    <w:name w:val="60B872A26FAC4B658F0E5322CE3EC88B"/>
  </w:style>
  <w:style w:type="paragraph" w:customStyle="1" w:styleId="C4CA00317D1048C2BC839332B9BFB4D9">
    <w:name w:val="C4CA00317D1048C2BC839332B9BFB4D9"/>
  </w:style>
  <w:style w:type="paragraph" w:customStyle="1" w:styleId="CCB46AC59AFE45008A2418A1D1890172">
    <w:name w:val="CCB46AC59AFE45008A2418A1D1890172"/>
  </w:style>
  <w:style w:type="paragraph" w:customStyle="1" w:styleId="FEA8526F8FD741EF90A7436DFC6A92E1">
    <w:name w:val="FEA8526F8FD741EF90A7436DFC6A92E1"/>
  </w:style>
  <w:style w:type="paragraph" w:customStyle="1" w:styleId="296AF02A37E54C508A148213F7EC9243">
    <w:name w:val="296AF02A37E54C508A148213F7EC9243"/>
  </w:style>
  <w:style w:type="paragraph" w:customStyle="1" w:styleId="D083EA1A8B2A478DAFCBF4676B137F0F">
    <w:name w:val="D083EA1A8B2A478DAFCBF4676B137F0F"/>
  </w:style>
  <w:style w:type="paragraph" w:customStyle="1" w:styleId="CB66882846184409BE7DD2F360538584">
    <w:name w:val="CB66882846184409BE7DD2F360538584"/>
  </w:style>
  <w:style w:type="paragraph" w:customStyle="1" w:styleId="4965DAEE2A7C4D6B8BFA9B1A577A1BE8">
    <w:name w:val="4965DAEE2A7C4D6B8BFA9B1A577A1BE8"/>
  </w:style>
  <w:style w:type="paragraph" w:customStyle="1" w:styleId="9B5BC792BDD347E7BE1AEE11DE413B60">
    <w:name w:val="9B5BC792BDD347E7BE1AEE11DE413B60"/>
  </w:style>
  <w:style w:type="paragraph" w:customStyle="1" w:styleId="0F85F68369D1415993F330B5DD114B53">
    <w:name w:val="0F85F68369D1415993F330B5DD114B53"/>
  </w:style>
  <w:style w:type="paragraph" w:customStyle="1" w:styleId="E58E4480B49C4F4FAF089864651F9A75">
    <w:name w:val="E58E4480B49C4F4FAF089864651F9A75"/>
  </w:style>
  <w:style w:type="paragraph" w:customStyle="1" w:styleId="1548E8A9D51241829A7EB14C03C8BBFE">
    <w:name w:val="1548E8A9D51241829A7EB14C03C8BBFE"/>
  </w:style>
  <w:style w:type="paragraph" w:customStyle="1" w:styleId="18E662F020754B3BA624AE832B0267ED">
    <w:name w:val="18E662F020754B3BA624AE832B0267ED"/>
  </w:style>
  <w:style w:type="paragraph" w:customStyle="1" w:styleId="C17B25B4CEBA4F3DAF46E2C3B18FB2CD">
    <w:name w:val="C17B25B4CEBA4F3DAF46E2C3B18FB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98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alagastino</dc:creator>
  <cp:keywords/>
  <dc:description/>
  <cp:lastModifiedBy>Nelson Tarche</cp:lastModifiedBy>
  <cp:revision>3</cp:revision>
  <dcterms:created xsi:type="dcterms:W3CDTF">2019-10-02T03:53:00Z</dcterms:created>
  <dcterms:modified xsi:type="dcterms:W3CDTF">2020-03-04T15:24:00Z</dcterms:modified>
</cp:coreProperties>
</file>